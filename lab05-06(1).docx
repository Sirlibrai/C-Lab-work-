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67" w:rsidRDefault="003935EF">
      <w:pPr>
        <w:rPr>
          <w:sz w:val="28"/>
          <w:szCs w:val="28"/>
        </w:rPr>
      </w:pPr>
      <w:r>
        <w:rPr>
          <w:sz w:val="28"/>
          <w:szCs w:val="28"/>
        </w:rPr>
        <w:t>F28PL</w:t>
      </w:r>
      <w:r w:rsidR="003D6B89">
        <w:rPr>
          <w:sz w:val="28"/>
          <w:szCs w:val="28"/>
        </w:rPr>
        <w:t>1</w:t>
      </w:r>
      <w:r>
        <w:rPr>
          <w:sz w:val="28"/>
          <w:szCs w:val="28"/>
        </w:rPr>
        <w:t xml:space="preserve"> Programming Languages</w:t>
      </w:r>
    </w:p>
    <w:p w:rsidR="003935EF" w:rsidRDefault="003935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Laboratory </w:t>
      </w:r>
      <w:r w:rsidR="00E83111">
        <w:rPr>
          <w:sz w:val="28"/>
          <w:szCs w:val="28"/>
        </w:rPr>
        <w:t xml:space="preserve"> </w:t>
      </w:r>
      <w:r w:rsidR="003D6B89">
        <w:rPr>
          <w:sz w:val="28"/>
          <w:szCs w:val="28"/>
        </w:rPr>
        <w:t>5</w:t>
      </w:r>
      <w:proofErr w:type="gramEnd"/>
      <w:r w:rsidR="003D6B89">
        <w:rPr>
          <w:sz w:val="28"/>
          <w:szCs w:val="28"/>
        </w:rPr>
        <w:t xml:space="preserve"> </w:t>
      </w:r>
      <w:r w:rsidR="00E83111">
        <w:rPr>
          <w:sz w:val="28"/>
          <w:szCs w:val="28"/>
        </w:rPr>
        <w:t xml:space="preserve">&amp; </w:t>
      </w:r>
      <w:r w:rsidR="003D6B89">
        <w:rPr>
          <w:sz w:val="28"/>
          <w:szCs w:val="28"/>
        </w:rPr>
        <w:t>6</w:t>
      </w:r>
    </w:p>
    <w:p w:rsidR="003935EF" w:rsidRDefault="003935EF"/>
    <w:p w:rsidR="003935EF" w:rsidRDefault="003935EF">
      <w:r>
        <w:t xml:space="preserve">This laboratory involves building a </w:t>
      </w:r>
      <w:r w:rsidR="00E83111">
        <w:t xml:space="preserve">command line </w:t>
      </w:r>
      <w:r>
        <w:t>navigation system for traversing rooms via linking doors.</w:t>
      </w:r>
    </w:p>
    <w:p w:rsidR="003935EF" w:rsidRDefault="003935EF"/>
    <w:p w:rsidR="00934C0D" w:rsidRDefault="00934C0D" w:rsidP="00934C0D">
      <w:r>
        <w:t xml:space="preserve">A room has a string name, an array of up to 4 doors </w:t>
      </w:r>
      <w:proofErr w:type="gramStart"/>
      <w:r>
        <w:t>and  a</w:t>
      </w:r>
      <w:proofErr w:type="gramEnd"/>
      <w:r>
        <w:t xml:space="preserve"> count of the number of doors:</w:t>
      </w:r>
    </w:p>
    <w:p w:rsidR="00934C0D" w:rsidRDefault="00934C0D" w:rsidP="00934C0D"/>
    <w:p w:rsidR="00B5447E" w:rsidRPr="00B5447E" w:rsidRDefault="00B5447E">
      <w:pPr>
        <w:rPr>
          <w:rFonts w:ascii="Courier New" w:hAnsi="Courier New" w:cs="Courier New"/>
        </w:rPr>
      </w:pPr>
      <w:proofErr w:type="spellStart"/>
      <w:proofErr w:type="gramStart"/>
      <w:r w:rsidRPr="00B5447E">
        <w:rPr>
          <w:rFonts w:ascii="Courier New" w:hAnsi="Courier New" w:cs="Courier New"/>
        </w:rPr>
        <w:t>struct</w:t>
      </w:r>
      <w:proofErr w:type="spellEnd"/>
      <w:proofErr w:type="gramEnd"/>
      <w:r w:rsidRPr="00B5447E">
        <w:rPr>
          <w:rFonts w:ascii="Courier New" w:hAnsi="Courier New" w:cs="Courier New"/>
        </w:rPr>
        <w:t xml:space="preserve"> room {char * name;</w:t>
      </w:r>
      <w:r w:rsidR="00E83111">
        <w:rPr>
          <w:rFonts w:ascii="Courier New" w:hAnsi="Courier New" w:cs="Courier New"/>
        </w:rPr>
        <w:t xml:space="preserve"> </w:t>
      </w:r>
      <w:proofErr w:type="spellStart"/>
      <w:r w:rsidRPr="00B5447E">
        <w:rPr>
          <w:rFonts w:ascii="Courier New" w:hAnsi="Courier New" w:cs="Courier New"/>
        </w:rPr>
        <w:t>struct</w:t>
      </w:r>
      <w:proofErr w:type="spellEnd"/>
      <w:r w:rsidRPr="00B5447E">
        <w:rPr>
          <w:rFonts w:ascii="Courier New" w:hAnsi="Courier New" w:cs="Courier New"/>
        </w:rPr>
        <w:t xml:space="preserve"> door * doors[4];</w:t>
      </w:r>
      <w:r w:rsidR="00E83111">
        <w:rPr>
          <w:rFonts w:ascii="Courier New" w:hAnsi="Courier New" w:cs="Courier New"/>
        </w:rPr>
        <w:t xml:space="preserve"> </w:t>
      </w:r>
      <w:proofErr w:type="spellStart"/>
      <w:r w:rsidRPr="00B5447E">
        <w:rPr>
          <w:rFonts w:ascii="Courier New" w:hAnsi="Courier New" w:cs="Courier New"/>
        </w:rPr>
        <w:t>int</w:t>
      </w:r>
      <w:proofErr w:type="spellEnd"/>
      <w:r w:rsidRPr="00B5447E">
        <w:rPr>
          <w:rFonts w:ascii="Courier New" w:hAnsi="Courier New" w:cs="Courier New"/>
        </w:rPr>
        <w:t xml:space="preserve"> </w:t>
      </w:r>
      <w:proofErr w:type="spellStart"/>
      <w:r w:rsidRPr="00B5447E">
        <w:rPr>
          <w:rFonts w:ascii="Courier New" w:hAnsi="Courier New" w:cs="Courier New"/>
        </w:rPr>
        <w:t>dp</w:t>
      </w:r>
      <w:proofErr w:type="spellEnd"/>
      <w:r w:rsidRPr="00B5447E">
        <w:rPr>
          <w:rFonts w:ascii="Courier New" w:hAnsi="Courier New" w:cs="Courier New"/>
        </w:rPr>
        <w:t>;};</w:t>
      </w:r>
    </w:p>
    <w:p w:rsidR="00B5447E" w:rsidRPr="00B5447E" w:rsidRDefault="00B5447E">
      <w:pPr>
        <w:rPr>
          <w:rFonts w:ascii="Courier New" w:hAnsi="Courier New" w:cs="Courier New"/>
        </w:rPr>
      </w:pPr>
    </w:p>
    <w:p w:rsidR="00934C0D" w:rsidRDefault="00934C0D" w:rsidP="00934C0D">
      <w:r>
        <w:t xml:space="preserve">A door has a string name for the room it connects to and a pointer to that room: </w:t>
      </w:r>
    </w:p>
    <w:p w:rsidR="003935EF" w:rsidRDefault="003935EF" w:rsidP="003935EF"/>
    <w:p w:rsidR="00B5447E" w:rsidRPr="00B5447E" w:rsidRDefault="00B5447E" w:rsidP="003935EF">
      <w:pPr>
        <w:rPr>
          <w:rFonts w:ascii="Courier New" w:hAnsi="Courier New" w:cs="Courier New"/>
        </w:rPr>
      </w:pPr>
      <w:proofErr w:type="spellStart"/>
      <w:proofErr w:type="gramStart"/>
      <w:r w:rsidRPr="00B5447E">
        <w:rPr>
          <w:rFonts w:ascii="Courier New" w:hAnsi="Courier New" w:cs="Courier New"/>
        </w:rPr>
        <w:t>struct</w:t>
      </w:r>
      <w:proofErr w:type="spellEnd"/>
      <w:proofErr w:type="gramEnd"/>
      <w:r w:rsidRPr="00B5447E">
        <w:rPr>
          <w:rFonts w:ascii="Courier New" w:hAnsi="Courier New" w:cs="Courier New"/>
        </w:rPr>
        <w:t xml:space="preserve"> door {char * name;</w:t>
      </w:r>
      <w:r w:rsidR="00E83111">
        <w:rPr>
          <w:rFonts w:ascii="Courier New" w:hAnsi="Courier New" w:cs="Courier New"/>
        </w:rPr>
        <w:t xml:space="preserve"> </w:t>
      </w:r>
      <w:proofErr w:type="spellStart"/>
      <w:r w:rsidRPr="00B5447E">
        <w:rPr>
          <w:rFonts w:ascii="Courier New" w:hAnsi="Courier New" w:cs="Courier New"/>
        </w:rPr>
        <w:t>struct</w:t>
      </w:r>
      <w:proofErr w:type="spellEnd"/>
      <w:r w:rsidRPr="00B5447E">
        <w:rPr>
          <w:rFonts w:ascii="Courier New" w:hAnsi="Courier New" w:cs="Courier New"/>
        </w:rPr>
        <w:t xml:space="preserve"> room * room;};</w:t>
      </w:r>
    </w:p>
    <w:p w:rsidR="003935EF" w:rsidRDefault="003935EF" w:rsidP="003935EF"/>
    <w:p w:rsidR="003935EF" w:rsidRDefault="003935EF" w:rsidP="003935EF">
      <w:r>
        <w:t xml:space="preserve">Room descriptions are held in a text file </w:t>
      </w:r>
      <w:r w:rsidR="006451D7">
        <w:t>with</w:t>
      </w:r>
      <w:r>
        <w:t xml:space="preserve"> the format:</w:t>
      </w:r>
    </w:p>
    <w:p w:rsidR="003935EF" w:rsidRDefault="003935EF" w:rsidP="003935EF"/>
    <w:p w:rsidR="003935EF" w:rsidRPr="00F824E8" w:rsidRDefault="003935EF" w:rsidP="003935EF">
      <w:pPr>
        <w:rPr>
          <w:i/>
        </w:rPr>
      </w:pPr>
      <w:r w:rsidRPr="00F824E8">
        <w:rPr>
          <w:i/>
        </w:rPr>
        <w:t>Room1 name</w:t>
      </w:r>
    </w:p>
    <w:p w:rsidR="003935EF" w:rsidRPr="00F824E8" w:rsidRDefault="003935EF" w:rsidP="003935EF">
      <w:pPr>
        <w:rPr>
          <w:i/>
        </w:rPr>
      </w:pPr>
      <w:r w:rsidRPr="00F824E8">
        <w:rPr>
          <w:i/>
        </w:rPr>
        <w:t>Room1 Door1 name</w:t>
      </w:r>
    </w:p>
    <w:p w:rsidR="003935EF" w:rsidRDefault="003935EF" w:rsidP="003935EF">
      <w:r>
        <w:t>...</w:t>
      </w:r>
    </w:p>
    <w:p w:rsidR="003935EF" w:rsidRDefault="003935EF" w:rsidP="003935EF">
      <w:r>
        <w:t>*</w:t>
      </w:r>
    </w:p>
    <w:p w:rsidR="00934C0D" w:rsidRDefault="00934C0D" w:rsidP="00934C0D">
      <w:r>
        <w:t>...</w:t>
      </w:r>
    </w:p>
    <w:p w:rsidR="003935EF" w:rsidRPr="00F824E8" w:rsidRDefault="003935EF" w:rsidP="003935EF">
      <w:pPr>
        <w:rPr>
          <w:i/>
        </w:rPr>
      </w:pPr>
      <w:proofErr w:type="spellStart"/>
      <w:r w:rsidRPr="00F824E8">
        <w:rPr>
          <w:i/>
        </w:rPr>
        <w:t>Room</w:t>
      </w:r>
      <w:r w:rsidR="00934C0D">
        <w:rPr>
          <w:i/>
        </w:rPr>
        <w:t>N</w:t>
      </w:r>
      <w:proofErr w:type="spellEnd"/>
      <w:r w:rsidR="00934C0D">
        <w:rPr>
          <w:i/>
        </w:rPr>
        <w:t xml:space="preserve"> </w:t>
      </w:r>
      <w:r w:rsidRPr="00F824E8">
        <w:rPr>
          <w:i/>
        </w:rPr>
        <w:t>name</w:t>
      </w:r>
    </w:p>
    <w:p w:rsidR="003935EF" w:rsidRPr="00F824E8" w:rsidRDefault="003935EF" w:rsidP="003935EF">
      <w:pPr>
        <w:rPr>
          <w:i/>
        </w:rPr>
      </w:pPr>
      <w:proofErr w:type="spellStart"/>
      <w:r w:rsidRPr="00F824E8">
        <w:rPr>
          <w:i/>
        </w:rPr>
        <w:t>Room</w:t>
      </w:r>
      <w:r w:rsidR="00934C0D">
        <w:rPr>
          <w:i/>
        </w:rPr>
        <w:t>N</w:t>
      </w:r>
      <w:proofErr w:type="spellEnd"/>
      <w:r w:rsidRPr="00F824E8">
        <w:rPr>
          <w:i/>
        </w:rPr>
        <w:t xml:space="preserve"> Door 1 name</w:t>
      </w:r>
    </w:p>
    <w:p w:rsidR="003935EF" w:rsidRDefault="003935EF" w:rsidP="003935EF">
      <w:r>
        <w:t>...</w:t>
      </w:r>
    </w:p>
    <w:p w:rsidR="003935EF" w:rsidRDefault="003935EF" w:rsidP="003935EF">
      <w:r>
        <w:t>*</w:t>
      </w:r>
    </w:p>
    <w:p w:rsidR="00934C0D" w:rsidRDefault="00934C0D" w:rsidP="003935EF"/>
    <w:p w:rsidR="003935EF" w:rsidRDefault="003935EF" w:rsidP="003935EF">
      <w:r>
        <w:t>For example:</w:t>
      </w:r>
    </w:p>
    <w:p w:rsidR="003935EF" w:rsidRDefault="003935EF" w:rsidP="003935EF"/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Hall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Study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Cellar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Kitchen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*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Study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Hall</w:t>
      </w:r>
    </w:p>
    <w:p w:rsidR="00976E68" w:rsidRPr="00F824E8" w:rsidRDefault="00976E68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Garden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*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Cellar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Hall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*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Kitchen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Hall</w:t>
      </w:r>
    </w:p>
    <w:p w:rsidR="00976E68" w:rsidRPr="00F824E8" w:rsidRDefault="00976E68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Garden</w:t>
      </w:r>
    </w:p>
    <w:p w:rsidR="003935EF" w:rsidRPr="00F824E8" w:rsidRDefault="003935EF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*</w:t>
      </w:r>
    </w:p>
    <w:p w:rsidR="00976E68" w:rsidRPr="00F824E8" w:rsidRDefault="00976E68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Garden</w:t>
      </w:r>
    </w:p>
    <w:p w:rsidR="00976E68" w:rsidRPr="00F824E8" w:rsidRDefault="00976E68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Study</w:t>
      </w:r>
    </w:p>
    <w:p w:rsidR="00976E68" w:rsidRDefault="00976E68" w:rsidP="003935EF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Kitchen</w:t>
      </w:r>
    </w:p>
    <w:p w:rsidR="00B5447E" w:rsidRPr="00F824E8" w:rsidRDefault="00B5447E" w:rsidP="003935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76E68" w:rsidRDefault="00976E68" w:rsidP="003935EF"/>
    <w:p w:rsidR="00E83111" w:rsidRDefault="00E83111" w:rsidP="00E83111">
      <w:r>
        <w:lastRenderedPageBreak/>
        <w:t>Rooms are held in a stack of pointers</w:t>
      </w:r>
      <w:r w:rsidR="006451D7">
        <w:t xml:space="preserve"> to</w:t>
      </w:r>
      <w:r>
        <w:t xml:space="preserve"> </w:t>
      </w:r>
      <w:r w:rsidRPr="00E83111">
        <w:rPr>
          <w:rFonts w:ascii="Courier New" w:hAnsi="Courier New" w:cs="Courier New"/>
        </w:rPr>
        <w:t>room</w:t>
      </w:r>
      <w:r w:rsidRPr="009F36B5">
        <w:t>s</w:t>
      </w:r>
      <w:r>
        <w:t>:</w:t>
      </w:r>
    </w:p>
    <w:p w:rsidR="00E83111" w:rsidRDefault="00E83111" w:rsidP="00E83111"/>
    <w:p w:rsidR="00E83111" w:rsidRDefault="00E83111" w:rsidP="00E831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10</w:t>
      </w:r>
    </w:p>
    <w:p w:rsidR="00E83111" w:rsidRPr="00E83111" w:rsidRDefault="00E83111" w:rsidP="00E83111">
      <w:pPr>
        <w:rPr>
          <w:rFonts w:ascii="Courier New" w:hAnsi="Courier New" w:cs="Courier New"/>
        </w:rPr>
      </w:pPr>
      <w:proofErr w:type="spellStart"/>
      <w:proofErr w:type="gramStart"/>
      <w:r w:rsidRPr="00E83111">
        <w:rPr>
          <w:rFonts w:ascii="Courier New" w:hAnsi="Courier New" w:cs="Courier New"/>
        </w:rPr>
        <w:t>struct</w:t>
      </w:r>
      <w:proofErr w:type="spellEnd"/>
      <w:proofErr w:type="gramEnd"/>
      <w:r w:rsidRPr="00E83111">
        <w:rPr>
          <w:rFonts w:ascii="Courier New" w:hAnsi="Courier New" w:cs="Courier New"/>
        </w:rPr>
        <w:t xml:space="preserve"> room * rooms[MAX];</w:t>
      </w:r>
    </w:p>
    <w:p w:rsidR="00E83111" w:rsidRDefault="00E83111" w:rsidP="00E83111">
      <w:pPr>
        <w:rPr>
          <w:rFonts w:ascii="Courier New" w:hAnsi="Courier New" w:cs="Courier New"/>
        </w:rPr>
      </w:pPr>
      <w:proofErr w:type="spellStart"/>
      <w:r w:rsidRPr="00E83111">
        <w:rPr>
          <w:rFonts w:ascii="Courier New" w:hAnsi="Courier New" w:cs="Courier New"/>
        </w:rPr>
        <w:t>int</w:t>
      </w:r>
      <w:proofErr w:type="spellEnd"/>
      <w:r w:rsidRPr="00E83111">
        <w:rPr>
          <w:rFonts w:ascii="Courier New" w:hAnsi="Courier New" w:cs="Courier New"/>
        </w:rPr>
        <w:t xml:space="preserve"> </w:t>
      </w:r>
      <w:proofErr w:type="spellStart"/>
      <w:r w:rsidRPr="00E83111">
        <w:rPr>
          <w:rFonts w:ascii="Courier New" w:hAnsi="Courier New" w:cs="Courier New"/>
        </w:rPr>
        <w:t>rp</w:t>
      </w:r>
      <w:proofErr w:type="spellEnd"/>
      <w:r w:rsidRPr="00E83111">
        <w:rPr>
          <w:rFonts w:ascii="Courier New" w:hAnsi="Courier New" w:cs="Courier New"/>
        </w:rPr>
        <w:t>;</w:t>
      </w:r>
    </w:p>
    <w:p w:rsidR="00E83111" w:rsidRDefault="00E83111" w:rsidP="00E83111">
      <w:pPr>
        <w:rPr>
          <w:rFonts w:ascii="Courier New" w:hAnsi="Courier New" w:cs="Courier New"/>
        </w:rPr>
      </w:pPr>
    </w:p>
    <w:p w:rsidR="00E83111" w:rsidRDefault="00E83111" w:rsidP="00E83111">
      <w:proofErr w:type="gramStart"/>
      <w:r w:rsidRPr="00E83111">
        <w:t>with</w:t>
      </w:r>
      <w:proofErr w:type="gramEnd"/>
      <w:r w:rsidRPr="00E83111">
        <w:t xml:space="preserve"> room count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</w:t>
      </w:r>
      <w:proofErr w:type="spellEnd"/>
      <w:r w:rsidRPr="00E83111">
        <w:t>, initially 0.</w:t>
      </w:r>
    </w:p>
    <w:p w:rsidR="00E83111" w:rsidRDefault="00E83111" w:rsidP="00E83111"/>
    <w:p w:rsidR="00E83111" w:rsidRDefault="00E83111" w:rsidP="00E83111">
      <w:r>
        <w:t>There is a current room:</w:t>
      </w:r>
    </w:p>
    <w:p w:rsidR="00E83111" w:rsidRDefault="00E83111" w:rsidP="00E83111"/>
    <w:p w:rsidR="00E83111" w:rsidRPr="00E83111" w:rsidRDefault="00E83111" w:rsidP="00E83111">
      <w:pPr>
        <w:rPr>
          <w:rFonts w:ascii="Courier New" w:hAnsi="Courier New" w:cs="Courier New"/>
        </w:rPr>
      </w:pPr>
      <w:proofErr w:type="spellStart"/>
      <w:r w:rsidRPr="00E83111">
        <w:rPr>
          <w:rFonts w:ascii="Courier New" w:hAnsi="Courier New" w:cs="Courier New"/>
        </w:rPr>
        <w:t>struct</w:t>
      </w:r>
      <w:proofErr w:type="spellEnd"/>
      <w:r w:rsidRPr="00E83111">
        <w:rPr>
          <w:rFonts w:ascii="Courier New" w:hAnsi="Courier New" w:cs="Courier New"/>
        </w:rPr>
        <w:t xml:space="preserve"> room * r;</w:t>
      </w:r>
    </w:p>
    <w:p w:rsidR="00E83111" w:rsidRDefault="00E83111" w:rsidP="00E83111"/>
    <w:p w:rsidR="00B5447E" w:rsidRDefault="00E83111" w:rsidP="00E83111">
      <w:r>
        <w:t>W</w:t>
      </w:r>
      <w:r w:rsidR="00976E68">
        <w:t>rite functions:</w:t>
      </w:r>
    </w:p>
    <w:p w:rsidR="009F36B5" w:rsidRDefault="009F36B5" w:rsidP="009F36B5">
      <w:pPr>
        <w:pStyle w:val="ListParagraph"/>
        <w:numPr>
          <w:ilvl w:val="0"/>
          <w:numId w:val="16"/>
        </w:numPr>
      </w:pPr>
      <w:r>
        <w:rPr>
          <w:rFonts w:ascii="Courier New" w:hAnsi="Courier New" w:cs="Courier New"/>
        </w:rPr>
        <w:t xml:space="preserve">i)   </w:t>
      </w:r>
      <w:proofErr w:type="spellStart"/>
      <w:r w:rsidR="00976E68" w:rsidRPr="009F36B5">
        <w:rPr>
          <w:rFonts w:ascii="Courier New" w:hAnsi="Courier New" w:cs="Courier New"/>
        </w:rPr>
        <w:t>struct</w:t>
      </w:r>
      <w:proofErr w:type="spellEnd"/>
      <w:r w:rsidR="00976E68" w:rsidRPr="009F36B5">
        <w:rPr>
          <w:rFonts w:ascii="Courier New" w:hAnsi="Courier New" w:cs="Courier New"/>
        </w:rPr>
        <w:t xml:space="preserve">  door </w:t>
      </w:r>
      <w:r w:rsidR="00771063" w:rsidRPr="009F36B5">
        <w:rPr>
          <w:rFonts w:ascii="Courier New" w:hAnsi="Courier New" w:cs="Courier New"/>
        </w:rPr>
        <w:t>*</w:t>
      </w:r>
      <w:r w:rsidR="00771063">
        <w:rPr>
          <w:rFonts w:ascii="Courier New" w:hAnsi="Courier New" w:cs="Courier New"/>
        </w:rPr>
        <w:t xml:space="preserve"> </w:t>
      </w:r>
      <w:proofErr w:type="spellStart"/>
      <w:r w:rsidR="00976E68" w:rsidRPr="009F36B5">
        <w:rPr>
          <w:rFonts w:ascii="Courier New" w:hAnsi="Courier New" w:cs="Courier New"/>
        </w:rPr>
        <w:t>newDoor</w:t>
      </w:r>
      <w:proofErr w:type="spellEnd"/>
      <w:r w:rsidR="00976E68" w:rsidRPr="009F36B5">
        <w:rPr>
          <w:rFonts w:ascii="Courier New" w:hAnsi="Courier New" w:cs="Courier New"/>
        </w:rPr>
        <w:t>(char * name</w:t>
      </w:r>
      <w:r w:rsidR="00904383" w:rsidRPr="009F36B5">
        <w:rPr>
          <w:rFonts w:ascii="Courier New" w:hAnsi="Courier New" w:cs="Courier New"/>
        </w:rPr>
        <w:t>)</w:t>
      </w:r>
      <w:r w:rsidR="00B5447E">
        <w:t xml:space="preserve"> </w:t>
      </w:r>
      <w:r w:rsidR="009D1262">
        <w:t xml:space="preserve">to create a new </w:t>
      </w:r>
      <w:r w:rsidR="009D1262" w:rsidRPr="009F36B5">
        <w:rPr>
          <w:rFonts w:ascii="Courier New" w:hAnsi="Courier New" w:cs="Courier New"/>
        </w:rPr>
        <w:t>door</w:t>
      </w:r>
      <w:r w:rsidR="00904383">
        <w:t xml:space="preserve"> called </w:t>
      </w:r>
      <w:r w:rsidR="00904383" w:rsidRPr="009F36B5">
        <w:rPr>
          <w:rFonts w:ascii="Courier New" w:hAnsi="Courier New" w:cs="Courier New"/>
        </w:rPr>
        <w:t>name</w:t>
      </w:r>
      <w:r w:rsidR="00904383">
        <w:t xml:space="preserve"> with a </w:t>
      </w:r>
      <w:r w:rsidR="00904383" w:rsidRPr="009F36B5">
        <w:rPr>
          <w:rFonts w:ascii="Courier New" w:hAnsi="Courier New" w:cs="Courier New"/>
        </w:rPr>
        <w:t>NULL</w:t>
      </w:r>
      <w:r w:rsidR="00904383">
        <w:t xml:space="preserve"> room pointer</w:t>
      </w:r>
      <w:r w:rsidR="00934C0D">
        <w:t>;</w:t>
      </w:r>
    </w:p>
    <w:p w:rsidR="009F36B5" w:rsidRDefault="009F36B5" w:rsidP="009F36B5">
      <w:pPr>
        <w:pStyle w:val="ListParagraph"/>
        <w:ind w:left="360"/>
      </w:pPr>
      <w:r>
        <w:t xml:space="preserve">ii)        </w:t>
      </w:r>
      <w:proofErr w:type="spellStart"/>
      <w:proofErr w:type="gramStart"/>
      <w:r w:rsidR="00976E68" w:rsidRPr="009F36B5">
        <w:rPr>
          <w:rFonts w:ascii="Courier New" w:hAnsi="Courier New" w:cs="Courier New"/>
        </w:rPr>
        <w:t>struct</w:t>
      </w:r>
      <w:proofErr w:type="spellEnd"/>
      <w:r w:rsidR="00976E68" w:rsidRPr="009F36B5">
        <w:rPr>
          <w:rFonts w:ascii="Courier New" w:hAnsi="Courier New" w:cs="Courier New"/>
        </w:rPr>
        <w:t xml:space="preserve">  room</w:t>
      </w:r>
      <w:proofErr w:type="gramEnd"/>
      <w:r w:rsidR="00976E68" w:rsidRPr="009F36B5">
        <w:rPr>
          <w:rFonts w:ascii="Courier New" w:hAnsi="Courier New" w:cs="Courier New"/>
        </w:rPr>
        <w:t xml:space="preserve"> </w:t>
      </w:r>
      <w:r w:rsidR="00771063" w:rsidRPr="009F36B5">
        <w:rPr>
          <w:rFonts w:ascii="Courier New" w:hAnsi="Courier New" w:cs="Courier New"/>
        </w:rPr>
        <w:t>*</w:t>
      </w:r>
      <w:r w:rsidR="00771063">
        <w:rPr>
          <w:rFonts w:ascii="Courier New" w:hAnsi="Courier New" w:cs="Courier New"/>
        </w:rPr>
        <w:t xml:space="preserve"> </w:t>
      </w:r>
      <w:bookmarkStart w:id="0" w:name="_GoBack"/>
      <w:bookmarkEnd w:id="0"/>
      <w:proofErr w:type="spellStart"/>
      <w:r w:rsidR="00976E68" w:rsidRPr="009F36B5">
        <w:rPr>
          <w:rFonts w:ascii="Courier New" w:hAnsi="Courier New" w:cs="Courier New"/>
        </w:rPr>
        <w:t>newRoom</w:t>
      </w:r>
      <w:proofErr w:type="spellEnd"/>
      <w:r w:rsidR="00976E68" w:rsidRPr="009F36B5">
        <w:rPr>
          <w:rFonts w:ascii="Courier New" w:hAnsi="Courier New" w:cs="Courier New"/>
        </w:rPr>
        <w:t>(char * name)</w:t>
      </w:r>
      <w:r w:rsidR="00B5447E">
        <w:t xml:space="preserve"> </w:t>
      </w:r>
      <w:r w:rsidR="00A40E01">
        <w:t>to create a</w:t>
      </w:r>
      <w:r w:rsidR="00976E68">
        <w:t xml:space="preserve"> new </w:t>
      </w:r>
      <w:r w:rsidR="00976E68" w:rsidRPr="009F36B5">
        <w:rPr>
          <w:rFonts w:ascii="Courier New" w:hAnsi="Courier New" w:cs="Courier New"/>
        </w:rPr>
        <w:t>room</w:t>
      </w:r>
      <w:r w:rsidR="00976E68">
        <w:t xml:space="preserve"> </w:t>
      </w:r>
      <w:r w:rsidR="009D1262">
        <w:t xml:space="preserve"> </w:t>
      </w:r>
      <w:r w:rsidR="00904383">
        <w:t xml:space="preserve">called </w:t>
      </w:r>
      <w:r w:rsidR="00904383" w:rsidRPr="009F36B5">
        <w:rPr>
          <w:rFonts w:ascii="Courier New" w:hAnsi="Courier New" w:cs="Courier New"/>
        </w:rPr>
        <w:t>name</w:t>
      </w:r>
      <w:r w:rsidR="00904383">
        <w:t xml:space="preserve"> with </w:t>
      </w:r>
      <w:r w:rsidR="00A40E01">
        <w:t>no</w:t>
      </w:r>
      <w:r w:rsidR="00904383">
        <w:t xml:space="preserve"> doors</w:t>
      </w:r>
      <w:r w:rsidR="00934C0D">
        <w:t>;</w:t>
      </w:r>
    </w:p>
    <w:p w:rsidR="00E83111" w:rsidRDefault="009F36B5" w:rsidP="009F36B5">
      <w:pPr>
        <w:pStyle w:val="ListParagraph"/>
        <w:ind w:left="360"/>
      </w:pPr>
      <w:r>
        <w:t xml:space="preserve">iii)       </w:t>
      </w:r>
      <w:proofErr w:type="spellStart"/>
      <w:r w:rsidR="00F824E8" w:rsidRPr="009F36B5">
        <w:rPr>
          <w:rFonts w:ascii="Courier New" w:hAnsi="Courier New" w:cs="Courier New"/>
        </w:rPr>
        <w:t>showR</w:t>
      </w:r>
      <w:r w:rsidR="00976E68" w:rsidRPr="009F36B5">
        <w:rPr>
          <w:rFonts w:ascii="Courier New" w:hAnsi="Courier New" w:cs="Courier New"/>
        </w:rPr>
        <w:t>oom</w:t>
      </w:r>
      <w:proofErr w:type="spellEnd"/>
      <w:r w:rsidR="00976E68" w:rsidRPr="009F36B5">
        <w:rPr>
          <w:rFonts w:ascii="Courier New" w:hAnsi="Courier New" w:cs="Courier New"/>
        </w:rPr>
        <w:t>(</w:t>
      </w:r>
      <w:proofErr w:type="spellStart"/>
      <w:r w:rsidR="00976E68" w:rsidRPr="009F36B5">
        <w:rPr>
          <w:rFonts w:ascii="Courier New" w:hAnsi="Courier New" w:cs="Courier New"/>
        </w:rPr>
        <w:t>struct</w:t>
      </w:r>
      <w:proofErr w:type="spellEnd"/>
      <w:r w:rsidR="00976E68" w:rsidRPr="009F36B5">
        <w:rPr>
          <w:rFonts w:ascii="Courier New" w:hAnsi="Courier New" w:cs="Courier New"/>
        </w:rPr>
        <w:t xml:space="preserve">  room</w:t>
      </w:r>
      <w:r w:rsidR="00771063">
        <w:rPr>
          <w:rFonts w:ascii="Courier New" w:hAnsi="Courier New" w:cs="Courier New"/>
        </w:rPr>
        <w:t xml:space="preserve"> </w:t>
      </w:r>
      <w:r w:rsidR="00771063" w:rsidRPr="009F36B5">
        <w:rPr>
          <w:rFonts w:ascii="Courier New" w:hAnsi="Courier New" w:cs="Courier New"/>
        </w:rPr>
        <w:t>*</w:t>
      </w:r>
      <w:r w:rsidR="00771063">
        <w:rPr>
          <w:rFonts w:ascii="Courier New" w:hAnsi="Courier New" w:cs="Courier New"/>
        </w:rPr>
        <w:t xml:space="preserve"> r</w:t>
      </w:r>
      <w:r w:rsidR="00976E68" w:rsidRPr="009F36B5">
        <w:rPr>
          <w:rFonts w:ascii="Courier New" w:hAnsi="Courier New" w:cs="Courier New"/>
        </w:rPr>
        <w:t>)</w:t>
      </w:r>
      <w:r w:rsidR="00B5447E">
        <w:t xml:space="preserve"> </w:t>
      </w:r>
      <w:r w:rsidR="00E83111">
        <w:t>to display</w:t>
      </w:r>
      <w:r w:rsidR="00771063">
        <w:t xml:space="preserve"> for room </w:t>
      </w:r>
      <w:r w:rsidR="00771063" w:rsidRPr="00771063">
        <w:rPr>
          <w:rFonts w:ascii="Courier New" w:hAnsi="Courier New" w:cs="Courier New"/>
        </w:rPr>
        <w:t>r</w:t>
      </w:r>
      <w:r w:rsidR="00976E68">
        <w:t xml:space="preserve"> the </w:t>
      </w:r>
      <w:r w:rsidR="00976E68" w:rsidRPr="009F36B5">
        <w:rPr>
          <w:rFonts w:ascii="Courier New" w:hAnsi="Courier New" w:cs="Courier New"/>
        </w:rPr>
        <w:t>room</w:t>
      </w:r>
      <w:r w:rsidR="00976E68">
        <w:t xml:space="preserve"> name</w:t>
      </w:r>
      <w:r w:rsidR="00F824E8">
        <w:t>,</w:t>
      </w:r>
      <w:r w:rsidR="00976E68">
        <w:t xml:space="preserve"> and the names of the </w:t>
      </w:r>
      <w:r w:rsidR="00976E68" w:rsidRPr="009F36B5">
        <w:rPr>
          <w:rFonts w:ascii="Courier New" w:hAnsi="Courier New" w:cs="Courier New"/>
        </w:rPr>
        <w:t>room</w:t>
      </w:r>
      <w:r w:rsidR="00976E68">
        <w:t xml:space="preserve">s the </w:t>
      </w:r>
      <w:r w:rsidR="00976E68" w:rsidRPr="009F36B5">
        <w:rPr>
          <w:rFonts w:ascii="Courier New" w:hAnsi="Courier New" w:cs="Courier New"/>
        </w:rPr>
        <w:t>doors</w:t>
      </w:r>
      <w:r w:rsidR="00976E68">
        <w:t xml:space="preserve"> connect to</w:t>
      </w:r>
      <w:r w:rsidR="00B5447E">
        <w:t xml:space="preserve"> on numbered lines</w:t>
      </w:r>
      <w:r w:rsidR="00934C0D">
        <w:t>;</w:t>
      </w:r>
    </w:p>
    <w:p w:rsidR="00E83111" w:rsidRDefault="00904383" w:rsidP="00E83111">
      <w:pPr>
        <w:pStyle w:val="ListParagraph"/>
        <w:numPr>
          <w:ilvl w:val="0"/>
          <w:numId w:val="16"/>
        </w:numPr>
      </w:pPr>
      <w:r w:rsidRPr="00E83111">
        <w:rPr>
          <w:rFonts w:ascii="Courier New" w:hAnsi="Courier New" w:cs="Courier New"/>
        </w:rPr>
        <w:t xml:space="preserve">char * </w:t>
      </w:r>
      <w:proofErr w:type="spellStart"/>
      <w:r w:rsidRPr="00E83111">
        <w:rPr>
          <w:rFonts w:ascii="Courier New" w:hAnsi="Courier New" w:cs="Courier New"/>
        </w:rPr>
        <w:t>readLine</w:t>
      </w:r>
      <w:proofErr w:type="spellEnd"/>
      <w:r w:rsidRPr="00E83111">
        <w:rPr>
          <w:rFonts w:ascii="Courier New" w:hAnsi="Courier New" w:cs="Courier New"/>
        </w:rPr>
        <w:t>(FILE * fin)</w:t>
      </w:r>
      <w:r w:rsidR="009D1262">
        <w:t xml:space="preserve"> to read a sequence of cha</w:t>
      </w:r>
      <w:r w:rsidR="00B5447E">
        <w:t xml:space="preserve">racters ending with a new line </w:t>
      </w:r>
      <w:r w:rsidR="009D1262">
        <w:t xml:space="preserve">from a file pointer and return the corresponding string, or </w:t>
      </w:r>
      <w:r w:rsidR="009D1262" w:rsidRPr="00E83111">
        <w:rPr>
          <w:rFonts w:ascii="Courier New" w:hAnsi="Courier New" w:cs="Courier New"/>
        </w:rPr>
        <w:t>NULL</w:t>
      </w:r>
      <w:r w:rsidR="00934C0D">
        <w:t xml:space="preserve"> at EOF;</w:t>
      </w:r>
    </w:p>
    <w:p w:rsidR="00E83111" w:rsidRDefault="009F36B5" w:rsidP="00E83111">
      <w:pPr>
        <w:pStyle w:val="ListParagraph"/>
        <w:numPr>
          <w:ilvl w:val="0"/>
          <w:numId w:val="16"/>
        </w:numPr>
      </w:pPr>
      <w:r>
        <w:rPr>
          <w:rFonts w:ascii="Courier New" w:hAnsi="Courier New" w:cs="Courier New"/>
        </w:rPr>
        <w:t xml:space="preserve">i)   </w:t>
      </w:r>
      <w:proofErr w:type="spellStart"/>
      <w:r>
        <w:rPr>
          <w:rFonts w:ascii="Courier New" w:hAnsi="Courier New" w:cs="Courier New"/>
        </w:rPr>
        <w:t>readRoo</w:t>
      </w:r>
      <w:r w:rsidR="00E83111" w:rsidRPr="00E83111">
        <w:rPr>
          <w:rFonts w:ascii="Courier New" w:hAnsi="Courier New" w:cs="Courier New"/>
        </w:rPr>
        <w:t>ms</w:t>
      </w:r>
      <w:proofErr w:type="spellEnd"/>
      <w:r w:rsidR="00E83111" w:rsidRPr="00E83111">
        <w:rPr>
          <w:rFonts w:ascii="Courier New" w:hAnsi="Courier New" w:cs="Courier New"/>
        </w:rPr>
        <w:t>(FILE * fin)</w:t>
      </w:r>
      <w:r w:rsidR="00E83111">
        <w:t xml:space="preserve"> </w:t>
      </w:r>
      <w:r w:rsidR="00976E68">
        <w:t xml:space="preserve">to read room descriptions from a file pointer into </w:t>
      </w:r>
      <w:r w:rsidR="00E83111">
        <w:t>the</w:t>
      </w:r>
      <w:r w:rsidR="00976E68">
        <w:t xml:space="preserve"> </w:t>
      </w:r>
      <w:r w:rsidR="00976E68" w:rsidRPr="00E83111">
        <w:t xml:space="preserve">stack of </w:t>
      </w:r>
      <w:r w:rsidR="00F824E8" w:rsidRPr="00E83111">
        <w:t>pointers</w:t>
      </w:r>
      <w:r w:rsidR="00F824E8">
        <w:t xml:space="preserve"> to </w:t>
      </w:r>
      <w:r w:rsidR="00976E68" w:rsidRPr="00E83111">
        <w:rPr>
          <w:rFonts w:ascii="Courier New" w:hAnsi="Courier New" w:cs="Courier New"/>
        </w:rPr>
        <w:t>room</w:t>
      </w:r>
      <w:r w:rsidR="00976E68">
        <w:t>s</w:t>
      </w:r>
      <w:r w:rsidR="00934C0D">
        <w:t>;</w:t>
      </w:r>
    </w:p>
    <w:p w:rsidR="00E83111" w:rsidRDefault="00E83111" w:rsidP="009F36B5">
      <w:pPr>
        <w:pStyle w:val="ListParagraph"/>
        <w:numPr>
          <w:ilvl w:val="0"/>
          <w:numId w:val="18"/>
        </w:numPr>
      </w:pPr>
      <w:proofErr w:type="spellStart"/>
      <w:r w:rsidRPr="009F36B5">
        <w:rPr>
          <w:rFonts w:ascii="Courier New" w:hAnsi="Courier New" w:cs="Courier New"/>
        </w:rPr>
        <w:t>showRooms</w:t>
      </w:r>
      <w:proofErr w:type="spellEnd"/>
      <w:r w:rsidRPr="009F36B5">
        <w:rPr>
          <w:rFonts w:ascii="Courier New" w:hAnsi="Courier New" w:cs="Courier New"/>
        </w:rPr>
        <w:t>()</w:t>
      </w:r>
      <w:r>
        <w:t xml:space="preserve"> </w:t>
      </w:r>
      <w:r w:rsidR="00B5447E">
        <w:t xml:space="preserve">to show all the rooms in </w:t>
      </w:r>
      <w:r>
        <w:t xml:space="preserve">the </w:t>
      </w:r>
      <w:r w:rsidR="00B5447E">
        <w:t xml:space="preserve">stack of </w:t>
      </w:r>
      <w:r w:rsidR="00B5447E" w:rsidRPr="009F36B5">
        <w:rPr>
          <w:rFonts w:ascii="Courier New" w:hAnsi="Courier New" w:cs="Courier New"/>
        </w:rPr>
        <w:t>room</w:t>
      </w:r>
      <w:r w:rsidR="00B5447E">
        <w:t>s</w:t>
      </w:r>
      <w:r w:rsidR="00934C0D">
        <w:t>;</w:t>
      </w:r>
    </w:p>
    <w:p w:rsidR="00E83111" w:rsidRDefault="00E83111" w:rsidP="009F36B5">
      <w:pPr>
        <w:pStyle w:val="ListParagraph"/>
        <w:numPr>
          <w:ilvl w:val="0"/>
          <w:numId w:val="16"/>
        </w:numPr>
      </w:pPr>
      <w:proofErr w:type="gramStart"/>
      <w:r w:rsidRPr="009F36B5">
        <w:rPr>
          <w:rFonts w:ascii="Courier New" w:hAnsi="Courier New" w:cs="Courier New"/>
        </w:rPr>
        <w:t>connect(</w:t>
      </w:r>
      <w:proofErr w:type="gramEnd"/>
      <w:r w:rsidRPr="009F36B5">
        <w:rPr>
          <w:rFonts w:ascii="Courier New" w:hAnsi="Courier New" w:cs="Courier New"/>
        </w:rPr>
        <w:t>)</w:t>
      </w:r>
      <w:r>
        <w:t xml:space="preserve"> to</w:t>
      </w:r>
      <w:r w:rsidR="00976E68">
        <w:t xml:space="preserve"> </w:t>
      </w:r>
      <w:r>
        <w:t xml:space="preserve">set </w:t>
      </w:r>
      <w:r w:rsidR="00976E68">
        <w:t xml:space="preserve">the pointer for each </w:t>
      </w:r>
      <w:r w:rsidR="00976E68" w:rsidRPr="009F36B5">
        <w:rPr>
          <w:rFonts w:ascii="Courier New" w:hAnsi="Courier New" w:cs="Courier New"/>
        </w:rPr>
        <w:t>door</w:t>
      </w:r>
      <w:r w:rsidR="00976E68">
        <w:t xml:space="preserve"> </w:t>
      </w:r>
      <w:r>
        <w:t xml:space="preserve">for each </w:t>
      </w:r>
      <w:r w:rsidRPr="009F36B5">
        <w:rPr>
          <w:rFonts w:ascii="Courier New" w:hAnsi="Courier New" w:cs="Courier New"/>
        </w:rPr>
        <w:t>room</w:t>
      </w:r>
      <w:r>
        <w:t xml:space="preserve"> in the stack of </w:t>
      </w:r>
      <w:r w:rsidRPr="009F36B5">
        <w:rPr>
          <w:rFonts w:ascii="Courier New" w:hAnsi="Courier New" w:cs="Courier New"/>
        </w:rPr>
        <w:t>room</w:t>
      </w:r>
      <w:r>
        <w:t xml:space="preserve"> </w:t>
      </w:r>
      <w:r w:rsidR="00976E68">
        <w:t xml:space="preserve">by searching the stack for the </w:t>
      </w:r>
      <w:r w:rsidR="00976E68" w:rsidRPr="009F36B5">
        <w:rPr>
          <w:rFonts w:ascii="Courier New" w:hAnsi="Courier New" w:cs="Courier New"/>
        </w:rPr>
        <w:t>room</w:t>
      </w:r>
      <w:r w:rsidRPr="00E83111">
        <w:t xml:space="preserve"> </w:t>
      </w:r>
      <w:r>
        <w:t xml:space="preserve">with the </w:t>
      </w:r>
      <w:r w:rsidRPr="009F36B5">
        <w:rPr>
          <w:rFonts w:ascii="Courier New" w:hAnsi="Courier New" w:cs="Courier New"/>
        </w:rPr>
        <w:t>name</w:t>
      </w:r>
      <w:r w:rsidRPr="00E83111">
        <w:t xml:space="preserve"> </w:t>
      </w:r>
      <w:r>
        <w:t xml:space="preserve">associated with the </w:t>
      </w:r>
      <w:r w:rsidRPr="009F36B5">
        <w:rPr>
          <w:rFonts w:ascii="Courier New" w:hAnsi="Courier New" w:cs="Courier New"/>
        </w:rPr>
        <w:t>door</w:t>
      </w:r>
      <w:r w:rsidR="00934C0D">
        <w:t>.</w:t>
      </w:r>
    </w:p>
    <w:p w:rsidR="00E83111" w:rsidRDefault="00E83111" w:rsidP="00E83111">
      <w:pPr>
        <w:pStyle w:val="ListParagraph"/>
      </w:pPr>
    </w:p>
    <w:p w:rsidR="00976E68" w:rsidRDefault="00E83111" w:rsidP="00E83111">
      <w:r>
        <w:t xml:space="preserve">Write a program </w:t>
      </w:r>
      <w:r w:rsidR="00F824E8">
        <w:t>which</w:t>
      </w:r>
      <w:r w:rsidR="00976E68">
        <w:t xml:space="preserve"> </w:t>
      </w:r>
      <w:r w:rsidR="009F36B5">
        <w:t>reads</w:t>
      </w:r>
      <w:r w:rsidR="003D6B89">
        <w:t xml:space="preserve"> and connects the rooms from a </w:t>
      </w:r>
      <w:r w:rsidR="009F36B5">
        <w:t xml:space="preserve">command line file, </w:t>
      </w:r>
      <w:r w:rsidR="00976E68">
        <w:t xml:space="preserve">sets the </w:t>
      </w:r>
      <w:r w:rsidR="00976E68" w:rsidRPr="00E83111">
        <w:t>current room</w:t>
      </w:r>
      <w:r w:rsidR="00F824E8">
        <w:t xml:space="preserve"> to the first </w:t>
      </w:r>
      <w:r w:rsidR="00F824E8" w:rsidRPr="00E83111">
        <w:rPr>
          <w:rFonts w:ascii="Courier New" w:hAnsi="Courier New" w:cs="Courier New"/>
        </w:rPr>
        <w:t>room</w:t>
      </w:r>
      <w:r w:rsidR="00F824E8">
        <w:t xml:space="preserve"> in the stack</w:t>
      </w:r>
      <w:r w:rsidR="00976E68">
        <w:t xml:space="preserve"> and then repeatedly</w:t>
      </w:r>
      <w:r w:rsidR="00F824E8">
        <w:t>:</w:t>
      </w:r>
    </w:p>
    <w:p w:rsidR="00976E68" w:rsidRDefault="00976E68" w:rsidP="00976E68">
      <w:pPr>
        <w:pStyle w:val="ListParagraph"/>
        <w:numPr>
          <w:ilvl w:val="0"/>
          <w:numId w:val="4"/>
        </w:numPr>
      </w:pPr>
      <w:r>
        <w:t>displays the current room</w:t>
      </w:r>
    </w:p>
    <w:p w:rsidR="00976E68" w:rsidRDefault="00976E68" w:rsidP="00976E68">
      <w:pPr>
        <w:pStyle w:val="ListParagraph"/>
        <w:numPr>
          <w:ilvl w:val="0"/>
          <w:numId w:val="4"/>
        </w:numPr>
      </w:pPr>
      <w:r>
        <w:t>prompts for an</w:t>
      </w:r>
      <w:r w:rsidR="00F824E8">
        <w:t>d</w:t>
      </w:r>
      <w:r>
        <w:t xml:space="preserve"> inputs a door number</w:t>
      </w:r>
    </w:p>
    <w:p w:rsidR="00976E68" w:rsidRDefault="00976E68" w:rsidP="00976E68">
      <w:pPr>
        <w:pStyle w:val="ListParagraph"/>
        <w:numPr>
          <w:ilvl w:val="0"/>
          <w:numId w:val="4"/>
        </w:numPr>
      </w:pPr>
      <w:r>
        <w:t xml:space="preserve">sets the current room to the </w:t>
      </w:r>
      <w:r w:rsidRPr="00E83111">
        <w:rPr>
          <w:rFonts w:ascii="Courier New" w:hAnsi="Courier New" w:cs="Courier New"/>
        </w:rPr>
        <w:t>room</w:t>
      </w:r>
      <w:r>
        <w:t xml:space="preserve"> associated with that </w:t>
      </w:r>
      <w:r w:rsidRPr="00E83111">
        <w:rPr>
          <w:rFonts w:ascii="Courier New" w:hAnsi="Courier New" w:cs="Courier New"/>
        </w:rPr>
        <w:t>door</w:t>
      </w:r>
    </w:p>
    <w:p w:rsidR="00976E68" w:rsidRDefault="00976E68" w:rsidP="00976E68"/>
    <w:p w:rsidR="00976E68" w:rsidRDefault="00976E68" w:rsidP="00976E68">
      <w:r>
        <w:t>For example:</w:t>
      </w:r>
    </w:p>
    <w:p w:rsidR="00976E68" w:rsidRPr="00F824E8" w:rsidRDefault="00976E68" w:rsidP="00976E68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 xml:space="preserve">$ </w:t>
      </w:r>
      <w:r w:rsidR="00F824E8" w:rsidRPr="00F824E8">
        <w:rPr>
          <w:rFonts w:ascii="Courier New" w:hAnsi="Courier New" w:cs="Courier New"/>
        </w:rPr>
        <w:t>explore rooms.txt</w:t>
      </w:r>
    </w:p>
    <w:p w:rsidR="00F824E8" w:rsidRPr="00F824E8" w:rsidRDefault="00F824E8" w:rsidP="00976E68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Hall</w:t>
      </w:r>
    </w:p>
    <w:p w:rsidR="00F824E8" w:rsidRPr="00F824E8" w:rsidRDefault="00F824E8" w:rsidP="00F824E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 xml:space="preserve">Study  </w:t>
      </w:r>
    </w:p>
    <w:p w:rsidR="00F824E8" w:rsidRPr="00F824E8" w:rsidRDefault="00F824E8" w:rsidP="00F824E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 xml:space="preserve">Cellar </w:t>
      </w:r>
    </w:p>
    <w:p w:rsidR="00F824E8" w:rsidRPr="00F824E8" w:rsidRDefault="00F824E8" w:rsidP="00F824E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Kitchen</w:t>
      </w:r>
    </w:p>
    <w:p w:rsidR="00F824E8" w:rsidRPr="00F824E8" w:rsidRDefault="00F824E8" w:rsidP="00F824E8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enter door number&gt; 3</w:t>
      </w:r>
    </w:p>
    <w:p w:rsidR="00F824E8" w:rsidRPr="00F824E8" w:rsidRDefault="00F824E8" w:rsidP="00F824E8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Kitchen</w:t>
      </w:r>
    </w:p>
    <w:p w:rsidR="00F824E8" w:rsidRPr="00F824E8" w:rsidRDefault="00F824E8" w:rsidP="00F824E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 xml:space="preserve">Hall </w:t>
      </w:r>
    </w:p>
    <w:p w:rsidR="00F824E8" w:rsidRPr="00F824E8" w:rsidRDefault="00F824E8" w:rsidP="00F824E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Garden</w:t>
      </w:r>
    </w:p>
    <w:p w:rsidR="006451D7" w:rsidRDefault="00F824E8" w:rsidP="00F824E8">
      <w:pPr>
        <w:rPr>
          <w:rFonts w:ascii="Courier New" w:hAnsi="Courier New" w:cs="Courier New"/>
        </w:rPr>
      </w:pPr>
      <w:r w:rsidRPr="00F824E8">
        <w:rPr>
          <w:rFonts w:ascii="Courier New" w:hAnsi="Courier New" w:cs="Courier New"/>
        </w:rPr>
        <w:t>enter door number&gt;</w:t>
      </w:r>
    </w:p>
    <w:p w:rsidR="006451D7" w:rsidRPr="006451D7" w:rsidRDefault="006451D7" w:rsidP="00F824E8"/>
    <w:p w:rsidR="006451D7" w:rsidRPr="006451D7" w:rsidRDefault="006451D7" w:rsidP="00F824E8">
      <w:r>
        <w:t xml:space="preserve">HINT: </w:t>
      </w:r>
      <w:r w:rsidRPr="006451D7">
        <w:t>Before you do anything else, draw a picture of the empty stack of rooms</w:t>
      </w:r>
      <w:r>
        <w:t>,</w:t>
      </w:r>
      <w:r w:rsidRPr="006451D7">
        <w:t xml:space="preserve"> and then draw</w:t>
      </w:r>
      <w:r>
        <w:t>, step by step,</w:t>
      </w:r>
      <w:r w:rsidRPr="006451D7">
        <w:t xml:space="preserve"> what happens as </w:t>
      </w:r>
      <w:r w:rsidR="009F36B5">
        <w:t>(</w:t>
      </w:r>
      <w:r w:rsidRPr="006451D7">
        <w:t>a) room descriptions are read from the file</w:t>
      </w:r>
      <w:r>
        <w:t>, and</w:t>
      </w:r>
      <w:r w:rsidRPr="006451D7">
        <w:t xml:space="preserve"> </w:t>
      </w:r>
      <w:r w:rsidR="009F36B5">
        <w:t>(</w:t>
      </w:r>
      <w:r w:rsidRPr="006451D7">
        <w:t>b) the rooms are connected together...!</w:t>
      </w:r>
    </w:p>
    <w:sectPr w:rsidR="006451D7" w:rsidRPr="006451D7" w:rsidSect="006E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67A"/>
    <w:multiLevelType w:val="hybridMultilevel"/>
    <w:tmpl w:val="D7289B96"/>
    <w:lvl w:ilvl="0" w:tplc="D84EE820">
      <w:start w:val="2"/>
      <w:numFmt w:val="lowerRoman"/>
      <w:lvlText w:val="%1)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51EB"/>
    <w:multiLevelType w:val="hybridMultilevel"/>
    <w:tmpl w:val="EE502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87FE0"/>
    <w:multiLevelType w:val="hybridMultilevel"/>
    <w:tmpl w:val="08F4C4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FE5448"/>
    <w:multiLevelType w:val="hybridMultilevel"/>
    <w:tmpl w:val="2EA247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56019F"/>
    <w:multiLevelType w:val="hybridMultilevel"/>
    <w:tmpl w:val="58A4059E"/>
    <w:lvl w:ilvl="0" w:tplc="B22253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D64EC7"/>
    <w:multiLevelType w:val="hybridMultilevel"/>
    <w:tmpl w:val="C0F0691E"/>
    <w:lvl w:ilvl="0" w:tplc="87CC1B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0" w:hanging="360"/>
      </w:pPr>
    </w:lvl>
    <w:lvl w:ilvl="2" w:tplc="0809001B" w:tentative="1">
      <w:start w:val="1"/>
      <w:numFmt w:val="lowerRoman"/>
      <w:lvlText w:val="%3."/>
      <w:lvlJc w:val="right"/>
      <w:pPr>
        <w:ind w:left="720" w:hanging="180"/>
      </w:pPr>
    </w:lvl>
    <w:lvl w:ilvl="3" w:tplc="0809000F" w:tentative="1">
      <w:start w:val="1"/>
      <w:numFmt w:val="decimal"/>
      <w:lvlText w:val="%4."/>
      <w:lvlJc w:val="left"/>
      <w:pPr>
        <w:ind w:left="1440" w:hanging="360"/>
      </w:pPr>
    </w:lvl>
    <w:lvl w:ilvl="4" w:tplc="08090019" w:tentative="1">
      <w:start w:val="1"/>
      <w:numFmt w:val="lowerLetter"/>
      <w:lvlText w:val="%5."/>
      <w:lvlJc w:val="left"/>
      <w:pPr>
        <w:ind w:left="2160" w:hanging="360"/>
      </w:pPr>
    </w:lvl>
    <w:lvl w:ilvl="5" w:tplc="0809001B" w:tentative="1">
      <w:start w:val="1"/>
      <w:numFmt w:val="lowerRoman"/>
      <w:lvlText w:val="%6."/>
      <w:lvlJc w:val="right"/>
      <w:pPr>
        <w:ind w:left="2880" w:hanging="180"/>
      </w:pPr>
    </w:lvl>
    <w:lvl w:ilvl="6" w:tplc="0809000F" w:tentative="1">
      <w:start w:val="1"/>
      <w:numFmt w:val="decimal"/>
      <w:lvlText w:val="%7."/>
      <w:lvlJc w:val="left"/>
      <w:pPr>
        <w:ind w:left="3600" w:hanging="360"/>
      </w:pPr>
    </w:lvl>
    <w:lvl w:ilvl="7" w:tplc="08090019" w:tentative="1">
      <w:start w:val="1"/>
      <w:numFmt w:val="lowerLetter"/>
      <w:lvlText w:val="%8."/>
      <w:lvlJc w:val="left"/>
      <w:pPr>
        <w:ind w:left="4320" w:hanging="360"/>
      </w:pPr>
    </w:lvl>
    <w:lvl w:ilvl="8" w:tplc="0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3B003A77"/>
    <w:multiLevelType w:val="hybridMultilevel"/>
    <w:tmpl w:val="7E6EAB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8D28F3"/>
    <w:multiLevelType w:val="hybridMultilevel"/>
    <w:tmpl w:val="D102F2B8"/>
    <w:lvl w:ilvl="0" w:tplc="87CC1BD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3E52FC"/>
    <w:multiLevelType w:val="hybridMultilevel"/>
    <w:tmpl w:val="972E587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B523A"/>
    <w:multiLevelType w:val="hybridMultilevel"/>
    <w:tmpl w:val="18BEA2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B93063"/>
    <w:multiLevelType w:val="hybridMultilevel"/>
    <w:tmpl w:val="C3868BC8"/>
    <w:lvl w:ilvl="0" w:tplc="B6A426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77912"/>
    <w:multiLevelType w:val="hybridMultilevel"/>
    <w:tmpl w:val="B9FA4374"/>
    <w:lvl w:ilvl="0" w:tplc="4A643030">
      <w:start w:val="1"/>
      <w:numFmt w:val="upperLetter"/>
      <w:lvlText w:val="%1)"/>
      <w:lvlJc w:val="left"/>
      <w:pPr>
        <w:ind w:left="360" w:hanging="360"/>
      </w:pPr>
      <w:rPr>
        <w:rFonts w:ascii="Courier New" w:eastAsiaTheme="minorHAnsi" w:hAnsi="Courier New" w:cs="Courier New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D14FAB"/>
    <w:multiLevelType w:val="hybridMultilevel"/>
    <w:tmpl w:val="E468E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D194A"/>
    <w:multiLevelType w:val="hybridMultilevel"/>
    <w:tmpl w:val="3E6871D6"/>
    <w:lvl w:ilvl="0" w:tplc="BC709CD0">
      <w:start w:val="2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8DB398A"/>
    <w:multiLevelType w:val="hybridMultilevel"/>
    <w:tmpl w:val="E174BC38"/>
    <w:lvl w:ilvl="0" w:tplc="5EC6415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84AE4"/>
    <w:multiLevelType w:val="hybridMultilevel"/>
    <w:tmpl w:val="6DCA4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E2CFA"/>
    <w:multiLevelType w:val="hybridMultilevel"/>
    <w:tmpl w:val="5C2A3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A43F9"/>
    <w:multiLevelType w:val="hybridMultilevel"/>
    <w:tmpl w:val="9BACB89E"/>
    <w:lvl w:ilvl="0" w:tplc="3446DB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7"/>
  </w:num>
  <w:num w:numId="5">
    <w:abstractNumId w:val="1"/>
  </w:num>
  <w:num w:numId="6">
    <w:abstractNumId w:val="2"/>
  </w:num>
  <w:num w:numId="7">
    <w:abstractNumId w:val="15"/>
  </w:num>
  <w:num w:numId="8">
    <w:abstractNumId w:val="12"/>
  </w:num>
  <w:num w:numId="9">
    <w:abstractNumId w:val="6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  <w:num w:numId="16">
    <w:abstractNumId w:val="1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35EF"/>
    <w:rsid w:val="003935EF"/>
    <w:rsid w:val="003D6B89"/>
    <w:rsid w:val="004F6848"/>
    <w:rsid w:val="0055277D"/>
    <w:rsid w:val="006451D7"/>
    <w:rsid w:val="006E6267"/>
    <w:rsid w:val="00710C17"/>
    <w:rsid w:val="00765FD7"/>
    <w:rsid w:val="00771063"/>
    <w:rsid w:val="007E19A9"/>
    <w:rsid w:val="00904383"/>
    <w:rsid w:val="00934C0D"/>
    <w:rsid w:val="00976E68"/>
    <w:rsid w:val="009D1262"/>
    <w:rsid w:val="009F36B5"/>
    <w:rsid w:val="00A40E01"/>
    <w:rsid w:val="00A83CDD"/>
    <w:rsid w:val="00B5447E"/>
    <w:rsid w:val="00E83111"/>
    <w:rsid w:val="00E94442"/>
    <w:rsid w:val="00F8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317ECCA</Template>
  <TotalTime>126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Michaelson</dc:creator>
  <cp:keywords/>
  <dc:description/>
  <cp:lastModifiedBy>Greg Michaelson</cp:lastModifiedBy>
  <cp:revision>7</cp:revision>
  <cp:lastPrinted>2011-02-08T09:49:00Z</cp:lastPrinted>
  <dcterms:created xsi:type="dcterms:W3CDTF">2011-02-04T16:09:00Z</dcterms:created>
  <dcterms:modified xsi:type="dcterms:W3CDTF">2013-11-06T16:08:00Z</dcterms:modified>
</cp:coreProperties>
</file>